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434" w:rsidRDefault="00371434">
      <w:r w:rsidRPr="00863B48">
        <w:t>Eete programa determina cual es el cuadrado de un numero</w:t>
      </w:r>
    </w:p>
    <w:p w:rsidR="00371434" w:rsidRDefault="00371434"/>
    <w:p w:rsidR="00371434" w:rsidRDefault="00371434"/>
    <w:p w:rsidR="00371434" w:rsidRDefault="00371434">
      <w:r w:rsidRPr="00631329">
        <w:t xml:space="preserve">El valor es negativo y no se puede hacer la </w:t>
      </w:r>
      <w:r>
        <w:t>conversión</w:t>
      </w:r>
    </w:p>
    <w:p w:rsidR="00371434" w:rsidRPr="00631329" w:rsidRDefault="00371434"/>
    <w:p w:rsidR="00371434" w:rsidRDefault="00371434" w:rsidP="005A4BBB">
      <w:bookmarkStart w:id="0" w:name="_GoBack"/>
      <w:bookmarkEnd w:id="0"/>
      <w:r>
        <w:t>'Interes Anual : ', TIA,</w:t>
      </w:r>
    </w:p>
    <w:p w:rsidR="00371434" w:rsidRDefault="00371434" w:rsidP="005A4BBB">
      <w:r>
        <w:t>'Valor a pagar en Intereses : ', INTERES</w:t>
      </w:r>
    </w:p>
    <w:p w:rsidR="00371434" w:rsidRDefault="00371434" w:rsidP="005A4BBB"/>
    <w:sectPr w:rsidR="00371434" w:rsidSect="002315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63B48"/>
    <w:rsid w:val="002315C9"/>
    <w:rsid w:val="00347DA6"/>
    <w:rsid w:val="00371434"/>
    <w:rsid w:val="0057184E"/>
    <w:rsid w:val="00572040"/>
    <w:rsid w:val="005A4BBB"/>
    <w:rsid w:val="00631329"/>
    <w:rsid w:val="00863B48"/>
    <w:rsid w:val="00C55ECA"/>
    <w:rsid w:val="00D70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C9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143</TotalTime>
  <Pages>1</Pages>
  <Words>28</Words>
  <Characters>154</Characters>
  <Application>Microsoft Office Outlook</Application>
  <DocSecurity>0</DocSecurity>
  <Lines>0</Lines>
  <Paragraphs>0</Paragraphs>
  <ScaleCrop>false</ScaleCrop>
  <Company>Hogar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Martinez Tabares</dc:creator>
  <cp:keywords/>
  <dc:description/>
  <cp:lastModifiedBy>Alejandro Martinez Tabares</cp:lastModifiedBy>
  <cp:revision>2</cp:revision>
  <dcterms:created xsi:type="dcterms:W3CDTF">2014-04-23T03:00:00Z</dcterms:created>
  <dcterms:modified xsi:type="dcterms:W3CDTF">2014-04-23T06:10:00Z</dcterms:modified>
</cp:coreProperties>
</file>